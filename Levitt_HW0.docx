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7F4991" w14:textId="77777777" w:rsidR="0071431F" w:rsidRDefault="00653C47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Thomas Levitt</w:t>
      </w:r>
    </w:p>
    <w:p w14:paraId="6A363DC7" w14:textId="3B9460F6" w:rsidR="00653C47" w:rsidRDefault="009512A0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Professor Jaramillo</w:t>
      </w:r>
    </w:p>
    <w:p w14:paraId="3DECF01B" w14:textId="2359D2C8" w:rsidR="00653C47" w:rsidRDefault="009512A0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COP 4655</w:t>
      </w:r>
    </w:p>
    <w:p w14:paraId="4FA433C1" w14:textId="77777777" w:rsidR="009512A0" w:rsidRDefault="009512A0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25 August 2023</w:t>
      </w:r>
    </w:p>
    <w:p w14:paraId="4454C75F" w14:textId="78011246" w:rsidR="00233205" w:rsidRDefault="00233205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hyperlink r:id="rId7" w:history="1">
        <w:r w:rsidRPr="00C032CA">
          <w:rPr>
            <w:rStyle w:val="Hyperlink"/>
            <w:rFonts w:ascii="Times New Roman" w:hAnsi="Times New Roman" w:cs="Times New Roman"/>
            <w:sz w:val="24"/>
            <w:szCs w:val="24"/>
          </w:rPr>
          <w:t>https://github.com/tlevitt2020/test.git</w:t>
        </w:r>
      </w:hyperlink>
    </w:p>
    <w:p w14:paraId="7AD8C230" w14:textId="77777777" w:rsidR="009512A0" w:rsidRDefault="009512A0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47E69622" w14:textId="22A006FB" w:rsidR="00FB7E96" w:rsidRPr="00176CD5" w:rsidRDefault="00176CD5" w:rsidP="00342475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76CD5">
        <w:rPr>
          <w:rFonts w:ascii="Times New Roman" w:hAnsi="Times New Roman" w:cs="Times New Roman"/>
          <w:b/>
          <w:bCs/>
          <w:sz w:val="24"/>
          <w:szCs w:val="24"/>
        </w:rPr>
        <w:t xml:space="preserve">HW: </w:t>
      </w:r>
      <w:r w:rsidR="00FB7E96" w:rsidRPr="00176CD5">
        <w:rPr>
          <w:rFonts w:ascii="Times New Roman" w:hAnsi="Times New Roman" w:cs="Times New Roman"/>
          <w:b/>
          <w:bCs/>
          <w:sz w:val="24"/>
          <w:szCs w:val="24"/>
        </w:rPr>
        <w:t>Part 1</w:t>
      </w:r>
    </w:p>
    <w:p w14:paraId="45C41C77" w14:textId="35FE3196" w:rsidR="00653C47" w:rsidRDefault="00FB7E96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C10BC0" wp14:editId="0A24419B">
            <wp:extent cx="5943600" cy="4876165"/>
            <wp:effectExtent l="0" t="0" r="0" b="635"/>
            <wp:docPr id="1785225703" name="Picture 1" descr="A screenshot of a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25703" name="Picture 1" descr="A screenshot of a applicati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C4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D6DBCE" w14:textId="77777777" w:rsidR="00FB7E96" w:rsidRDefault="00FB7E96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1DD46D6B" w14:textId="77777777" w:rsidR="00FB7E96" w:rsidRDefault="00FB7E96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4DEB4F87" w14:textId="77777777" w:rsidR="00FB7E96" w:rsidRDefault="00FB7E96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36420628" w14:textId="01C8EBFC" w:rsidR="00FB7E96" w:rsidRPr="00176CD5" w:rsidRDefault="00176CD5" w:rsidP="00342475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76CD5">
        <w:rPr>
          <w:rFonts w:ascii="Times New Roman" w:hAnsi="Times New Roman" w:cs="Times New Roman"/>
          <w:b/>
          <w:bCs/>
          <w:sz w:val="24"/>
          <w:szCs w:val="24"/>
        </w:rPr>
        <w:t xml:space="preserve">HW: </w:t>
      </w:r>
      <w:r w:rsidR="00FB7E96" w:rsidRPr="00176CD5">
        <w:rPr>
          <w:rFonts w:ascii="Times New Roman" w:hAnsi="Times New Roman" w:cs="Times New Roman"/>
          <w:b/>
          <w:bCs/>
          <w:sz w:val="24"/>
          <w:szCs w:val="24"/>
        </w:rPr>
        <w:t>Part 2</w:t>
      </w:r>
    </w:p>
    <w:p w14:paraId="58D3D431" w14:textId="3E576918" w:rsidR="00FB7E96" w:rsidRDefault="00FB7E96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67A50C" wp14:editId="59204DE4">
            <wp:extent cx="5943600" cy="4135120"/>
            <wp:effectExtent l="0" t="0" r="0" b="0"/>
            <wp:docPr id="24906403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64035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09C8" w14:textId="77777777" w:rsidR="00A1196C" w:rsidRDefault="00A1196C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237BC91" w14:textId="4057EE03" w:rsidR="00A1196C" w:rsidRPr="00DC57C7" w:rsidRDefault="00DC57C7" w:rsidP="00342475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57C7">
        <w:rPr>
          <w:rFonts w:ascii="Times New Roman" w:hAnsi="Times New Roman" w:cs="Times New Roman"/>
          <w:b/>
          <w:bCs/>
          <w:sz w:val="24"/>
          <w:szCs w:val="24"/>
        </w:rPr>
        <w:t>HW: Part 3</w:t>
      </w:r>
    </w:p>
    <w:p w14:paraId="5B2B4402" w14:textId="77777777" w:rsidR="00494736" w:rsidRPr="00EA155B" w:rsidRDefault="00494736" w:rsidP="00494736">
      <w:pPr>
        <w:rPr>
          <w:rFonts w:ascii="Times New Roman" w:hAnsi="Times New Roman" w:cs="Times New Roman"/>
          <w:b/>
          <w:bCs/>
        </w:rPr>
      </w:pPr>
      <w:proofErr w:type="spellStart"/>
      <w:r w:rsidRPr="00EA155B">
        <w:rPr>
          <w:rFonts w:ascii="Times New Roman" w:hAnsi="Times New Roman" w:cs="Times New Roman"/>
          <w:b/>
          <w:bCs/>
        </w:rPr>
        <w:t>CodePath</w:t>
      </w:r>
      <w:proofErr w:type="spellEnd"/>
      <w:r w:rsidRPr="00EA155B">
        <w:rPr>
          <w:rFonts w:ascii="Times New Roman" w:hAnsi="Times New Roman" w:cs="Times New Roman"/>
          <w:b/>
          <w:bCs/>
        </w:rPr>
        <w:t>: Part 0 and 1</w:t>
      </w:r>
    </w:p>
    <w:p w14:paraId="25DCDB2B" w14:textId="77777777" w:rsidR="00494736" w:rsidRDefault="00494736" w:rsidP="00494736">
      <w:pPr>
        <w:rPr>
          <w:rFonts w:ascii="Times New Roman" w:hAnsi="Times New Roman" w:cs="Times New Roman"/>
        </w:rPr>
      </w:pPr>
      <w:r w:rsidRPr="00BF093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B3A615" wp14:editId="65F766DE">
            <wp:extent cx="5943600" cy="5156200"/>
            <wp:effectExtent l="0" t="0" r="0" b="0"/>
            <wp:docPr id="4371804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80443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BD51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76FB84D8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2A244A0E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4D39D107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3E14E07F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41F531A4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767E41AF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64AABFFF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0594895C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2E663B3B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22FB11BD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14E44832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14B2530D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1828C5A2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6F329C42" w14:textId="77777777" w:rsidR="00494736" w:rsidRPr="00EA155B" w:rsidRDefault="00494736" w:rsidP="00494736">
      <w:pPr>
        <w:rPr>
          <w:rFonts w:ascii="Menlo" w:hAnsi="Menlo" w:cs="Menlo"/>
          <w:b/>
          <w:bCs/>
          <w:color w:val="FC5FA3"/>
        </w:rPr>
      </w:pPr>
      <w:proofErr w:type="spellStart"/>
      <w:r w:rsidRPr="00EA155B">
        <w:rPr>
          <w:rFonts w:ascii="Times New Roman" w:hAnsi="Times New Roman" w:cs="Times New Roman"/>
          <w:b/>
          <w:bCs/>
        </w:rPr>
        <w:t>CodePath</w:t>
      </w:r>
      <w:proofErr w:type="spellEnd"/>
      <w:r w:rsidRPr="00EA155B">
        <w:rPr>
          <w:rFonts w:ascii="Times New Roman" w:hAnsi="Times New Roman" w:cs="Times New Roman"/>
          <w:b/>
          <w:bCs/>
        </w:rPr>
        <w:t>: Part 2</w:t>
      </w:r>
    </w:p>
    <w:p w14:paraId="03A189F7" w14:textId="77777777" w:rsidR="00494736" w:rsidRDefault="00494736" w:rsidP="00494736">
      <w:pPr>
        <w:rPr>
          <w:rFonts w:ascii="Menlo" w:hAnsi="Menlo" w:cs="Menlo"/>
          <w:b/>
          <w:bCs/>
          <w:color w:val="FC5FA3"/>
        </w:rPr>
      </w:pPr>
    </w:p>
    <w:p w14:paraId="6736711D" w14:textId="77777777" w:rsidR="00494736" w:rsidRDefault="00494736" w:rsidP="00494736">
      <w:pPr>
        <w:rPr>
          <w:rFonts w:ascii="Times New Roman" w:hAnsi="Times New Roman" w:cs="Times New Roman"/>
        </w:rPr>
      </w:pPr>
      <w:r w:rsidRPr="0002058B">
        <w:rPr>
          <w:rFonts w:ascii="Menlo" w:hAnsi="Menlo" w:cs="Menlo"/>
          <w:noProof/>
          <w:color w:val="FFFFFF"/>
        </w:rPr>
        <w:drawing>
          <wp:inline distT="0" distB="0" distL="0" distR="0" wp14:anchorId="5F323A93" wp14:editId="24FDF0C5">
            <wp:extent cx="5943600" cy="4661535"/>
            <wp:effectExtent l="0" t="0" r="0" b="0"/>
            <wp:docPr id="21344237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23761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FFFFFF"/>
        </w:rPr>
        <w:t xml:space="preserve"> {</w:t>
      </w:r>
    </w:p>
    <w:p w14:paraId="2E9E6211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0D24FBAC" w14:textId="77777777" w:rsidR="00494736" w:rsidRPr="00EA155B" w:rsidRDefault="00494736" w:rsidP="00494736">
      <w:pPr>
        <w:rPr>
          <w:rFonts w:ascii="Times New Roman" w:hAnsi="Times New Roman" w:cs="Times New Roman"/>
          <w:b/>
          <w:bCs/>
        </w:rPr>
      </w:pPr>
      <w:proofErr w:type="spellStart"/>
      <w:r w:rsidRPr="00EA155B">
        <w:rPr>
          <w:rFonts w:ascii="Times New Roman" w:hAnsi="Times New Roman" w:cs="Times New Roman"/>
          <w:b/>
          <w:bCs/>
        </w:rPr>
        <w:t>CodePath</w:t>
      </w:r>
      <w:proofErr w:type="spellEnd"/>
      <w:r w:rsidRPr="00EA155B">
        <w:rPr>
          <w:rFonts w:ascii="Times New Roman" w:hAnsi="Times New Roman" w:cs="Times New Roman"/>
          <w:b/>
          <w:bCs/>
        </w:rPr>
        <w:t>: Part 3</w:t>
      </w:r>
    </w:p>
    <w:p w14:paraId="5ED7B2A0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13EC865C" w14:textId="77777777" w:rsidR="00494736" w:rsidRDefault="00494736" w:rsidP="00494736">
      <w:pPr>
        <w:rPr>
          <w:rFonts w:ascii="Times New Roman" w:hAnsi="Times New Roman" w:cs="Times New Roman"/>
        </w:rPr>
      </w:pPr>
      <w:r w:rsidRPr="00F5225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0A8777" wp14:editId="57FBA829">
            <wp:extent cx="5461000" cy="8229600"/>
            <wp:effectExtent l="0" t="0" r="0" b="0"/>
            <wp:docPr id="5059355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3554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2FEA" w14:textId="77777777" w:rsidR="00494736" w:rsidRPr="00EA155B" w:rsidRDefault="00494736" w:rsidP="00494736">
      <w:pPr>
        <w:rPr>
          <w:rFonts w:ascii="Times New Roman" w:hAnsi="Times New Roman" w:cs="Times New Roman"/>
          <w:b/>
          <w:bCs/>
        </w:rPr>
      </w:pPr>
      <w:proofErr w:type="spellStart"/>
      <w:r w:rsidRPr="00EA155B">
        <w:rPr>
          <w:rFonts w:ascii="Times New Roman" w:hAnsi="Times New Roman" w:cs="Times New Roman"/>
          <w:b/>
          <w:bCs/>
        </w:rPr>
        <w:lastRenderedPageBreak/>
        <w:t>CodePath</w:t>
      </w:r>
      <w:proofErr w:type="spellEnd"/>
      <w:r w:rsidRPr="00EA155B">
        <w:rPr>
          <w:rFonts w:ascii="Times New Roman" w:hAnsi="Times New Roman" w:cs="Times New Roman"/>
          <w:b/>
          <w:bCs/>
        </w:rPr>
        <w:t>: Finished App</w:t>
      </w:r>
    </w:p>
    <w:p w14:paraId="209A2290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542CC035" w14:textId="77777777" w:rsidR="00494736" w:rsidRDefault="00494736" w:rsidP="00494736">
      <w:pPr>
        <w:rPr>
          <w:rFonts w:ascii="Times New Roman" w:hAnsi="Times New Roman" w:cs="Times New Roman"/>
        </w:rPr>
      </w:pPr>
      <w:r w:rsidRPr="00F5225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6F151E" wp14:editId="7C8A1323">
            <wp:extent cx="3917950" cy="8229600"/>
            <wp:effectExtent l="0" t="0" r="6350" b="0"/>
            <wp:docPr id="926348631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48631" name="Picture 1" descr="A screen shot of a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C3AC" w14:textId="13B4C0DF" w:rsidR="00A1196C" w:rsidRPr="00494736" w:rsidRDefault="00494736" w:rsidP="00494736">
      <w:pPr>
        <w:pStyle w:val="ListBullet"/>
      </w:pPr>
      <w:r w:rsidRPr="00F52253">
        <w:rPr>
          <w:noProof/>
        </w:rPr>
        <w:lastRenderedPageBreak/>
        <w:drawing>
          <wp:inline distT="0" distB="0" distL="0" distR="0" wp14:anchorId="580D0DA4" wp14:editId="07D12406">
            <wp:extent cx="3856355" cy="8229600"/>
            <wp:effectExtent l="0" t="0" r="4445" b="0"/>
            <wp:docPr id="31692712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27124" name="Picture 1" descr="A screenshot of a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63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B45A" w14:textId="471540FB" w:rsidR="00A1196C" w:rsidRPr="00176CD5" w:rsidRDefault="00176CD5" w:rsidP="00342475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76CD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HW: </w:t>
      </w:r>
      <w:r w:rsidR="00A1196C" w:rsidRPr="00176CD5">
        <w:rPr>
          <w:rFonts w:ascii="Times New Roman" w:hAnsi="Times New Roman" w:cs="Times New Roman"/>
          <w:b/>
          <w:bCs/>
          <w:sz w:val="24"/>
          <w:szCs w:val="24"/>
        </w:rPr>
        <w:t>Part 4</w:t>
      </w:r>
    </w:p>
    <w:p w14:paraId="0771B912" w14:textId="75E52540" w:rsidR="00304AD0" w:rsidRDefault="00304AD0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//Hello World</w:t>
      </w:r>
    </w:p>
    <w:p w14:paraId="5D21613D" w14:textId="56B2A1F5" w:rsidR="00A1196C" w:rsidRDefault="00A1196C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A119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FC0813" wp14:editId="6D4CBCA0">
            <wp:extent cx="5943600" cy="5454650"/>
            <wp:effectExtent l="0" t="0" r="0" b="0"/>
            <wp:docPr id="320002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0272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1686" w14:textId="33FCD88A" w:rsidR="00A1196C" w:rsidRDefault="00A1196C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A1196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0BF9C2" wp14:editId="061BD29C">
            <wp:extent cx="5943600" cy="4406265"/>
            <wp:effectExtent l="0" t="0" r="0" b="0"/>
            <wp:docPr id="701057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5716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4705" w14:textId="77777777" w:rsidR="00A1196C" w:rsidRDefault="00A1196C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15376FF0" w14:textId="2D5979C8" w:rsidR="0075284D" w:rsidRDefault="0075284D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75284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A1C612" wp14:editId="711C4A5E">
            <wp:extent cx="5943600" cy="7417435"/>
            <wp:effectExtent l="0" t="0" r="0" b="0"/>
            <wp:docPr id="2034548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4850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70C9" w14:textId="5583E841" w:rsidR="0075284D" w:rsidRDefault="0075284D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75284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71FBA0" wp14:editId="52F29B17">
            <wp:extent cx="5943600" cy="2651125"/>
            <wp:effectExtent l="0" t="0" r="0" b="0"/>
            <wp:docPr id="1186837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3797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0EBE" w14:textId="77777777" w:rsidR="0075284D" w:rsidRDefault="0075284D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5CFECAA3" w14:textId="77777777" w:rsidR="0075284D" w:rsidRDefault="0075284D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098A3FFF" w14:textId="04E71FC5" w:rsidR="00596C1A" w:rsidRDefault="00596C1A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96C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BA6ACF" wp14:editId="5BDA81CF">
            <wp:extent cx="5943600" cy="3762375"/>
            <wp:effectExtent l="0" t="0" r="0" b="9525"/>
            <wp:docPr id="66242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50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71CC" w14:textId="3A622BDF" w:rsidR="00596C1A" w:rsidRDefault="00596C1A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96C1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39DA7C" wp14:editId="3D7FA409">
            <wp:extent cx="4001058" cy="3191320"/>
            <wp:effectExtent l="0" t="0" r="0" b="9525"/>
            <wp:docPr id="1255871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7147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D583" w14:textId="77777777" w:rsidR="00596C1A" w:rsidRDefault="00596C1A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1B855286" w14:textId="08658722" w:rsidR="00596C1A" w:rsidRDefault="00596C1A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96C1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FDCBAA" wp14:editId="5447EFDD">
            <wp:extent cx="5943600" cy="6224270"/>
            <wp:effectExtent l="0" t="0" r="0" b="5080"/>
            <wp:docPr id="1044683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8398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B57F" w14:textId="77777777" w:rsidR="00596C1A" w:rsidRDefault="00596C1A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479D300E" w14:textId="27E818B1" w:rsidR="00596C1A" w:rsidRDefault="00596C1A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96C1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07FAC5" wp14:editId="26DCB772">
            <wp:extent cx="5943600" cy="6570980"/>
            <wp:effectExtent l="0" t="0" r="0" b="1270"/>
            <wp:docPr id="95190857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08577" name="Picture 1" descr="A screenshot of a cha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7EEF" w14:textId="77777777" w:rsidR="00304AD0" w:rsidRDefault="00304AD0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4D5EBC43" w14:textId="2358A90C" w:rsidR="00304AD0" w:rsidRDefault="00304AD0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304AD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59E789" wp14:editId="242884B2">
            <wp:extent cx="5943600" cy="1993900"/>
            <wp:effectExtent l="0" t="0" r="0" b="6350"/>
            <wp:docPr id="1825044164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44164" name="Picture 1" descr="A screenshot of a computer error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46B5" w14:textId="57304772" w:rsidR="00304AD0" w:rsidRDefault="00304AD0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304A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31B501" wp14:editId="0D8580CF">
            <wp:extent cx="5943600" cy="2990215"/>
            <wp:effectExtent l="0" t="0" r="0" b="635"/>
            <wp:docPr id="1875708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0827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CDFC" w14:textId="77777777" w:rsidR="00304AD0" w:rsidRDefault="00304AD0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3102C5C" w14:textId="0E658C8F" w:rsidR="00304AD0" w:rsidRDefault="004263F4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//Set up Git</w:t>
      </w:r>
    </w:p>
    <w:p w14:paraId="7A108B79" w14:textId="390B65F8" w:rsidR="00FB7DA6" w:rsidRDefault="008C1CDE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8C1CD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53B264" wp14:editId="437D7425">
            <wp:extent cx="5943600" cy="3220720"/>
            <wp:effectExtent l="0" t="0" r="0" b="0"/>
            <wp:docPr id="757030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3029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0ECA" w14:textId="1EDBC3ED" w:rsidR="00E545C8" w:rsidRDefault="00E545C8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E545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F8165D" wp14:editId="1B7EE1A0">
            <wp:extent cx="5744377" cy="943107"/>
            <wp:effectExtent l="0" t="0" r="0" b="9525"/>
            <wp:docPr id="153657729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77299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2F60" w14:textId="77777777" w:rsidR="00383A87" w:rsidRDefault="00383A87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4FD59005" w14:textId="4E57CEA5" w:rsidR="00383A87" w:rsidRDefault="00383A87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//Create a repo</w:t>
      </w:r>
    </w:p>
    <w:p w14:paraId="1353B336" w14:textId="77777777" w:rsidR="00383A87" w:rsidRDefault="00383A87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0DD5266D" w14:textId="223F429B" w:rsidR="00383A87" w:rsidRDefault="00AF7A1E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AF7A1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EAF45F" wp14:editId="6E179291">
            <wp:extent cx="5943600" cy="6881495"/>
            <wp:effectExtent l="0" t="0" r="0" b="0"/>
            <wp:docPr id="393462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6250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C38F" w14:textId="72191B16" w:rsidR="00AF7A1E" w:rsidRDefault="00AF7A1E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AF7A1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311DBE" wp14:editId="66458B44">
            <wp:extent cx="5943600" cy="2980690"/>
            <wp:effectExtent l="0" t="0" r="0" b="0"/>
            <wp:docPr id="1666583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8334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184A" w14:textId="677828C5" w:rsidR="00AF7A1E" w:rsidRDefault="00AF7A1E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AF7A1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C0E90F" wp14:editId="04BE94E0">
            <wp:extent cx="5943600" cy="6670040"/>
            <wp:effectExtent l="0" t="0" r="0" b="0"/>
            <wp:docPr id="941433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3398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7895" w14:textId="16ACF84A" w:rsidR="00AF7A1E" w:rsidRDefault="00AF7A1E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AF7A1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BDE1D7" wp14:editId="50873C39">
            <wp:extent cx="5943600" cy="6231255"/>
            <wp:effectExtent l="0" t="0" r="0" b="0"/>
            <wp:docPr id="1849709964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09964" name="Picture 1" descr="A screenshot of a cha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A225" w14:textId="0069FBD9" w:rsidR="00AF7A1E" w:rsidRDefault="00B90D75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B90D7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EF6103" wp14:editId="73C12F34">
            <wp:extent cx="5943600" cy="7799070"/>
            <wp:effectExtent l="0" t="0" r="0" b="0"/>
            <wp:docPr id="105762020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20200" name="Picture 1" descr="A screenshot of a cha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C8FC" w14:textId="77777777" w:rsidR="00B90D75" w:rsidRDefault="00B90D75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28DDEF87" w14:textId="27BA87E8" w:rsidR="00B90D75" w:rsidRDefault="00B90D75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//Fork a repo</w:t>
      </w:r>
    </w:p>
    <w:p w14:paraId="4FF7B366" w14:textId="33CA098F" w:rsidR="00B90D75" w:rsidRDefault="006C5DE9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6C5DE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DD879E" wp14:editId="05BF7928">
            <wp:extent cx="5943600" cy="5440680"/>
            <wp:effectExtent l="0" t="0" r="0" b="7620"/>
            <wp:docPr id="1999313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1388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5976" w14:textId="52A55B13" w:rsidR="006C5DE9" w:rsidRDefault="006C5DE9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6C5DE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A3C078" wp14:editId="6B0A9F8A">
            <wp:extent cx="5943600" cy="5350510"/>
            <wp:effectExtent l="0" t="0" r="0" b="2540"/>
            <wp:docPr id="1854784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8441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913F" w14:textId="77777777" w:rsidR="006C5DE9" w:rsidRDefault="006C5DE9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59A9143E" w14:textId="3497FFC9" w:rsidR="006C5DE9" w:rsidRDefault="006C5DE9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6C5DE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3C999C" wp14:editId="1D2BD43D">
            <wp:extent cx="5943600" cy="7635875"/>
            <wp:effectExtent l="0" t="0" r="0" b="3175"/>
            <wp:docPr id="648770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7053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5BF8" w14:textId="2BB86A98" w:rsidR="006C5DE9" w:rsidRDefault="006C5DE9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6C5DE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DE01B7" wp14:editId="1D9397BF">
            <wp:extent cx="5943600" cy="6559550"/>
            <wp:effectExtent l="0" t="0" r="0" b="0"/>
            <wp:docPr id="1396568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6875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7B7B" w14:textId="27DAEBA7" w:rsidR="00B11FB9" w:rsidRDefault="00B11FB9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B11F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8F371E" wp14:editId="06B63C82">
            <wp:extent cx="5943600" cy="1255395"/>
            <wp:effectExtent l="0" t="0" r="0" b="1905"/>
            <wp:docPr id="14533180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18062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09F2" w14:textId="6D7A589C" w:rsidR="00AC1F5A" w:rsidRDefault="00AC1F5A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AC1F5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A63E47" wp14:editId="49DA55A7">
            <wp:extent cx="5943600" cy="5914390"/>
            <wp:effectExtent l="0" t="0" r="0" b="0"/>
            <wp:docPr id="440223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2384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A92E" w14:textId="5775156E" w:rsidR="00AC1F5A" w:rsidRDefault="00AC1F5A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AC1F5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C405C9" wp14:editId="4F6588DC">
            <wp:extent cx="5943600" cy="7243445"/>
            <wp:effectExtent l="0" t="0" r="0" b="0"/>
            <wp:docPr id="1081719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1928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D129" w14:textId="6425F618" w:rsidR="00AC1F5A" w:rsidRDefault="00AC1F5A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AC1F5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5EDAC0" wp14:editId="297886A1">
            <wp:extent cx="5943600" cy="2484755"/>
            <wp:effectExtent l="0" t="0" r="0" b="0"/>
            <wp:docPr id="13160727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72726" name="Picture 1" descr="A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AB37" w14:textId="58DE04F0" w:rsidR="00AC1F5A" w:rsidRPr="00653C47" w:rsidRDefault="00AC1F5A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AC1F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7056B5" wp14:editId="6869057E">
            <wp:extent cx="5943600" cy="819150"/>
            <wp:effectExtent l="0" t="0" r="0" b="0"/>
            <wp:docPr id="31289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950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1F5A" w:rsidRPr="00653C47">
      <w:head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CF27B8" w14:textId="77777777" w:rsidR="004B6F7A" w:rsidRDefault="004B6F7A" w:rsidP="00653C47">
      <w:pPr>
        <w:spacing w:after="0" w:line="240" w:lineRule="auto"/>
      </w:pPr>
      <w:r>
        <w:separator/>
      </w:r>
    </w:p>
  </w:endnote>
  <w:endnote w:type="continuationSeparator" w:id="0">
    <w:p w14:paraId="4DFE69DE" w14:textId="77777777" w:rsidR="004B6F7A" w:rsidRDefault="004B6F7A" w:rsidP="00653C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">
    <w:altName w:val="Leelawadee UI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7F24F4" w14:textId="77777777" w:rsidR="004B6F7A" w:rsidRDefault="004B6F7A" w:rsidP="00653C47">
      <w:pPr>
        <w:spacing w:after="0" w:line="240" w:lineRule="auto"/>
      </w:pPr>
      <w:r>
        <w:separator/>
      </w:r>
    </w:p>
  </w:footnote>
  <w:footnote w:type="continuationSeparator" w:id="0">
    <w:p w14:paraId="1C857DC0" w14:textId="77777777" w:rsidR="004B6F7A" w:rsidRDefault="004B6F7A" w:rsidP="00653C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152674884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11DC0F3" w14:textId="77777777" w:rsidR="00653C47" w:rsidRPr="00653C47" w:rsidRDefault="00653C47">
        <w:pPr>
          <w:pStyle w:val="Head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653C47">
          <w:rPr>
            <w:rFonts w:ascii="Times New Roman" w:hAnsi="Times New Roman" w:cs="Times New Roman"/>
            <w:sz w:val="24"/>
            <w:szCs w:val="24"/>
          </w:rPr>
          <w:t>Levitt</w:t>
        </w:r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Pr="00653C4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653C47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653C4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653C47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653C47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1D800E75" w14:textId="77777777" w:rsidR="00653C47" w:rsidRDefault="00653C4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565C8BC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0977518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2A0"/>
    <w:rsid w:val="000914E4"/>
    <w:rsid w:val="00176CD5"/>
    <w:rsid w:val="001854B2"/>
    <w:rsid w:val="00233205"/>
    <w:rsid w:val="00304AD0"/>
    <w:rsid w:val="00342475"/>
    <w:rsid w:val="00383A87"/>
    <w:rsid w:val="004263F4"/>
    <w:rsid w:val="00461A50"/>
    <w:rsid w:val="00494736"/>
    <w:rsid w:val="004B6F7A"/>
    <w:rsid w:val="00596C1A"/>
    <w:rsid w:val="00653C47"/>
    <w:rsid w:val="006C5DE9"/>
    <w:rsid w:val="006C7F14"/>
    <w:rsid w:val="0071431F"/>
    <w:rsid w:val="0075284D"/>
    <w:rsid w:val="008C1CDE"/>
    <w:rsid w:val="009512A0"/>
    <w:rsid w:val="009A108C"/>
    <w:rsid w:val="00A1196C"/>
    <w:rsid w:val="00AC1F5A"/>
    <w:rsid w:val="00AF7A1E"/>
    <w:rsid w:val="00B11FB9"/>
    <w:rsid w:val="00B90D75"/>
    <w:rsid w:val="00C82309"/>
    <w:rsid w:val="00DC57C7"/>
    <w:rsid w:val="00E545C8"/>
    <w:rsid w:val="00FB7DA6"/>
    <w:rsid w:val="00FB7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0AB563"/>
  <w15:chartTrackingRefBased/>
  <w15:docId w15:val="{3D47F065-B50B-41CF-9F69-39C1E2DB8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3C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3C47"/>
  </w:style>
  <w:style w:type="paragraph" w:styleId="Footer">
    <w:name w:val="footer"/>
    <w:basedOn w:val="Normal"/>
    <w:link w:val="FooterChar"/>
    <w:uiPriority w:val="99"/>
    <w:unhideWhenUsed/>
    <w:rsid w:val="00653C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C47"/>
  </w:style>
  <w:style w:type="paragraph" w:styleId="ListBullet">
    <w:name w:val="List Bullet"/>
    <w:basedOn w:val="Normal"/>
    <w:uiPriority w:val="99"/>
    <w:unhideWhenUsed/>
    <w:rsid w:val="00494736"/>
    <w:pPr>
      <w:numPr>
        <w:numId w:val="1"/>
      </w:numPr>
      <w:spacing w:after="0" w:line="240" w:lineRule="auto"/>
      <w:contextualSpacing/>
    </w:pPr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332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32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hyperlink" Target="https://github.com/tlevitt2020/test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om_l\Documents\Custom%20Office%20Templates\MLA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MLA Template.dotx</Template>
  <TotalTime>1481</TotalTime>
  <Pages>29</Pages>
  <Words>65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Levitt</dc:creator>
  <cp:keywords/>
  <dc:description/>
  <cp:lastModifiedBy>Tom Levitt</cp:lastModifiedBy>
  <cp:revision>16</cp:revision>
  <dcterms:created xsi:type="dcterms:W3CDTF">2023-08-25T17:02:00Z</dcterms:created>
  <dcterms:modified xsi:type="dcterms:W3CDTF">2023-08-28T19:04:00Z</dcterms:modified>
</cp:coreProperties>
</file>